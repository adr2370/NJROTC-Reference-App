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994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2225"/>
        <w:gridCol w:w="4921"/>
        <w:gridCol w:w="2794"/>
      </w:tblGrid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Pay Grade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Navy Rate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Navy Insignia</w:t>
            </w:r>
          </w:p>
        </w:tc>
      </w:tr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E-1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Seaman Recruit (SR)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None</w:t>
            </w:r>
          </w:p>
        </w:tc>
      </w:tr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E-2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Seaman Apprentice (SA)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pStyle w:val="NormalWeb"/>
              <w:spacing w:before="2" w:after="2"/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nave2" style="width:28.55pt;height:49.65pt;visibility:visible;mso-wrap-style:square">
                  <v:imagedata r:id="rId4" o:title="nave2"/>
                  <v:textbox style="mso-rotate-with-shape:t"/>
                </v:shape>
              </w:pict>
            </w:r>
          </w:p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</w:p>
        </w:tc>
      </w:tr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E-3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Seaman (SN)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  <w:lang w:eastAsia="en-US"/>
              </w:rPr>
              <w:pict>
                <v:shape id="Picture 3" o:spid="_x0000_i1026" type="#_x0000_t75" style="width:24.85pt;height:54.6pt;visibility:visible;mso-wrap-style:square">
                  <v:imagedata r:id="rId5" o:title=""/>
                  <v:textbox style="mso-rotate-with-shape:t"/>
                </v:shape>
              </w:pict>
            </w:r>
          </w:p>
        </w:tc>
      </w:tr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E-4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Petty Officer Third Class (PO3)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  <w:lang w:eastAsia="en-US"/>
              </w:rPr>
              <w:pict>
                <v:shape id="Picture 5" o:spid="_x0000_i1027" type="#_x0000_t75" style="width:36pt;height:39.7pt;visibility:visible;mso-wrap-style:square">
                  <v:imagedata r:id="rId6" o:title=""/>
                  <v:textbox style="mso-rotate-with-shape:t"/>
                </v:shape>
              </w:pict>
            </w:r>
          </w:p>
        </w:tc>
      </w:tr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E-5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Petty Officer Second Class (PO2)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  <w:lang w:eastAsia="en-US"/>
              </w:rPr>
              <w:pict>
                <v:shape id="Picture 7" o:spid="_x0000_i1028" type="#_x0000_t75" style="width:33.5pt;height:43.45pt;visibility:visible;mso-wrap-style:square">
                  <v:imagedata r:id="rId7" o:title=""/>
                  <v:textbox style="mso-rotate-with-shape:t"/>
                </v:shape>
              </w:pict>
            </w:r>
          </w:p>
        </w:tc>
      </w:tr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E-6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Petty Officer First Class (PO1)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  <w:lang w:eastAsia="en-US"/>
              </w:rPr>
              <w:pict>
                <v:shape id="Picture 9" o:spid="_x0000_i1029" type="#_x0000_t75" style="width:31.05pt;height:47.15pt;visibility:visible;mso-wrap-style:square">
                  <v:imagedata r:id="rId8" o:title=""/>
                  <v:textbox style="mso-rotate-with-shape:t"/>
                </v:shape>
              </w:pict>
            </w:r>
          </w:p>
        </w:tc>
      </w:tr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E-7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Chief Petty Officer (CPO)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  <w:lang w:eastAsia="en-US"/>
              </w:rPr>
              <w:pict>
                <v:shape id="Picture 11" o:spid="_x0000_i1030" type="#_x0000_t75" style="width:31.05pt;height:45.95pt;visibility:visible;mso-wrap-style:square">
                  <v:imagedata r:id="rId9" o:title=""/>
                  <v:textbox style="mso-rotate-with-shape:t"/>
                </v:shape>
              </w:pict>
            </w:r>
          </w:p>
        </w:tc>
      </w:tr>
      <w:tr w:rsidR="00000000">
        <w:trPr>
          <w:trHeight w:hRule="exact" w:val="10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E-8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Senior Chief Petty Officer (SCPO)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  <w:lang w:eastAsia="en-US"/>
              </w:rPr>
              <w:pict>
                <v:shape id="Picture 13" o:spid="_x0000_i1031" type="#_x0000_t75" style="width:28.55pt;height:48.4pt;visibility:visible;mso-wrap-style:square">
                  <v:imagedata r:id="rId10" o:title=""/>
                  <v:textbox style="mso-rotate-with-shape:t"/>
                </v:shape>
              </w:pict>
            </w:r>
          </w:p>
        </w:tc>
      </w:tr>
      <w:tr w:rsidR="00000000">
        <w:trPr>
          <w:trHeight w:hRule="exact" w:val="1108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E-9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Master Chief Petty Officer (MCPO)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  <w:lang w:eastAsia="en-US"/>
              </w:rPr>
              <w:pict>
                <v:shape id="Picture 16" o:spid="_x0000_i1032" type="#_x0000_t75" style="width:24.85pt;height:43.45pt;visibility:visible;mso-wrap-style:square">
                  <v:imagedata r:id="rId11" o:title=""/>
                  <v:textbox style="mso-rotate-with-shape:t"/>
                </v:shape>
              </w:pict>
            </w:r>
          </w:p>
        </w:tc>
      </w:tr>
      <w:tr w:rsidR="00000000">
        <w:trPr>
          <w:trHeight w:hRule="exact" w:val="1081"/>
          <w:jc w:val="center"/>
        </w:trPr>
        <w:tc>
          <w:tcPr>
            <w:tcW w:w="6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E-9</w:t>
            </w:r>
          </w:p>
        </w:tc>
        <w:tc>
          <w:tcPr>
            <w:tcW w:w="24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Master Chief Petty Officer of the Navy (MCPON)</w:t>
            </w:r>
          </w:p>
        </w:tc>
        <w:tc>
          <w:tcPr>
            <w:tcW w:w="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000000" w:rsidRDefault="000162C8">
            <w:pPr>
              <w:jc w:val="center"/>
              <w:rPr>
                <w:color w:val="FFFFFF"/>
                <w:sz w:val="36"/>
                <w:szCs w:val="36"/>
              </w:rPr>
            </w:pPr>
            <w:r>
              <w:rPr>
                <w:noProof/>
                <w:color w:val="FFFFFF"/>
                <w:sz w:val="36"/>
                <w:szCs w:val="36"/>
                <w:lang w:eastAsia="en-US"/>
              </w:rPr>
              <w:pict>
                <v:shape id="Picture 19" o:spid="_x0000_i1033" type="#_x0000_t75" style="width:22.35pt;height:42.2pt;visibility:visible;mso-wrap-style:square">
                  <v:imagedata r:id="rId12" o:title=""/>
                  <v:textbox style="mso-rotate-with-shape:t"/>
                </v:shape>
              </w:pict>
            </w:r>
          </w:p>
        </w:tc>
      </w:tr>
    </w:tbl>
    <w:p w:rsidR="00000000" w:rsidRDefault="000162C8">
      <w:pPr>
        <w:rPr>
          <w:color w:val="FFFFFF"/>
          <w:sz w:val="34"/>
          <w:szCs w:val="34"/>
        </w:rPr>
      </w:pPr>
    </w:p>
    <w:sectPr w:rsidR="00000000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SnapToGridInCell/>
    <w:doNotWrapTextWithPunct/>
    <w:doNotUseEastAsianBreakRules/>
    <w:useFELayout/>
    <w:doNotAutofitConstrainedTables/>
    <w:doNotVertAlignInTxbx/>
  </w:compat>
  <w:rsids>
    <w:rsidRoot w:val="000162C8"/>
    <w:rsid w:val="000162C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바탕" w:hAnsi="Times New Roman" w:cs="Times New Roman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pPr>
      <w:spacing w:beforeLines="1" w:afterLines="1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Macintosh Word</Application>
  <DocSecurity>0</DocSecurity>
  <Lines>2</Lines>
  <Paragraphs>1</Paragraphs>
  <ScaleCrop>false</ScaleCrop>
  <Company>Troy High School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Ramirez</dc:creator>
  <cp:keywords/>
  <cp:lastModifiedBy>Alexander Ramirez</cp:lastModifiedBy>
  <cp:revision>2</cp:revision>
  <dcterms:created xsi:type="dcterms:W3CDTF">2010-08-07T14:22:00Z</dcterms:created>
  <dcterms:modified xsi:type="dcterms:W3CDTF">2010-08-07T14:22:00Z</dcterms:modified>
</cp:coreProperties>
</file>